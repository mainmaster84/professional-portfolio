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393E764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7BE5A6F" w14:textId="29AA56F6" w:rsidR="00E01EF1" w:rsidRDefault="00E01EF1" w:rsidP="00FB3DBA">
            <w:pPr>
              <w:pStyle w:val="Title"/>
            </w:pPr>
            <w:r w:rsidRPr="00A56AB4">
              <w:rPr>
                <w:color w:val="auto"/>
              </w:rPr>
              <w:t>Ronald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Main</w:t>
            </w:r>
          </w:p>
          <w:p w14:paraId="3CA0404C" w14:textId="0CDFD2F3" w:rsidR="00692703" w:rsidRPr="00E93EF4" w:rsidRDefault="00EC1A5C" w:rsidP="00913946">
            <w:pPr>
              <w:pStyle w:val="ContactInfo"/>
              <w:contextualSpacing w:val="0"/>
              <w:rPr>
                <w:color w:val="000000" w:themeColor="text1"/>
              </w:rPr>
            </w:pPr>
            <w:r w:rsidRPr="00E93EF4">
              <w:rPr>
                <w:color w:val="000000" w:themeColor="text1"/>
              </w:rPr>
              <w:t>Conroe</w:t>
            </w:r>
            <w:r w:rsidR="00E01EF1" w:rsidRPr="00E93EF4">
              <w:rPr>
                <w:color w:val="000000" w:themeColor="text1"/>
              </w:rPr>
              <w:t>, TX</w:t>
            </w:r>
            <w:r w:rsidR="00692703" w:rsidRPr="00E93EF4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alias w:val="Divider dot:"/>
                <w:tag w:val="Divider dot:"/>
                <w:id w:val="-1459182552"/>
                <w:placeholder>
                  <w:docPart w:val="B32D2B3AF12F4424B4E033AFB0AD973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E93EF4">
                  <w:rPr>
                    <w:color w:val="000000" w:themeColor="text1"/>
                  </w:rPr>
                  <w:t>·</w:t>
                </w:r>
              </w:sdtContent>
            </w:sdt>
            <w:r w:rsidR="00692703" w:rsidRPr="00E93EF4">
              <w:rPr>
                <w:color w:val="000000" w:themeColor="text1"/>
              </w:rPr>
              <w:t xml:space="preserve"> </w:t>
            </w:r>
            <w:r w:rsidR="00E93EF4">
              <w:rPr>
                <w:color w:val="000000" w:themeColor="text1"/>
              </w:rPr>
              <w:t>(</w:t>
            </w:r>
            <w:r w:rsidR="00E01EF1" w:rsidRPr="00E93EF4">
              <w:rPr>
                <w:color w:val="000000" w:themeColor="text1"/>
              </w:rPr>
              <w:t>832</w:t>
            </w:r>
            <w:r w:rsidR="00E93EF4">
              <w:rPr>
                <w:color w:val="000000" w:themeColor="text1"/>
              </w:rPr>
              <w:t>)</w:t>
            </w:r>
            <w:r w:rsidR="00E01EF1" w:rsidRPr="00E93EF4">
              <w:rPr>
                <w:color w:val="000000" w:themeColor="text1"/>
              </w:rPr>
              <w:t>-579-6708</w:t>
            </w:r>
          </w:p>
          <w:p w14:paraId="7B81D25A" w14:textId="77777777" w:rsidR="00692703" w:rsidRPr="00E93EF4" w:rsidRDefault="008A6658" w:rsidP="00913946">
            <w:pPr>
              <w:pStyle w:val="ContactInfoEmphasis"/>
              <w:contextualSpacing w:val="0"/>
              <w:rPr>
                <w:color w:val="000000" w:themeColor="text1"/>
              </w:rPr>
            </w:pPr>
            <w:r w:rsidRPr="00E93EF4">
              <w:rPr>
                <w:color w:val="000000" w:themeColor="text1"/>
              </w:rPr>
              <w:t>r</w:t>
            </w:r>
            <w:r w:rsidR="00E01EF1" w:rsidRPr="00E93EF4">
              <w:rPr>
                <w:color w:val="000000" w:themeColor="text1"/>
              </w:rPr>
              <w:t>bmain84@yahoo.com</w:t>
            </w:r>
          </w:p>
          <w:p w14:paraId="5656FA9F" w14:textId="77777777" w:rsidR="00E93EF4" w:rsidRPr="00E93EF4" w:rsidRDefault="00E93EF4" w:rsidP="00E93EF4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color w:val="auto"/>
                <w:sz w:val="16"/>
                <w:szCs w:val="16"/>
              </w:rPr>
            </w:pPr>
            <w:r w:rsidRPr="00E93EF4">
              <w:rPr>
                <w:rFonts w:ascii="Arial" w:eastAsia="Times New Roman" w:hAnsi="Arial" w:cs="Arial"/>
                <w:vanish/>
                <w:color w:val="auto"/>
                <w:sz w:val="16"/>
                <w:szCs w:val="16"/>
              </w:rPr>
              <w:t>Top of Form</w:t>
            </w:r>
          </w:p>
          <w:p w14:paraId="61D99C72" w14:textId="65090B7D" w:rsidR="00E93EF4" w:rsidRPr="00E93EF4" w:rsidRDefault="00E93EF4" w:rsidP="00E93EF4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E93EF4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bdr w:val="none" w:sz="0" w:space="0" w:color="auto" w:frame="1"/>
              </w:rPr>
              <w:t>linkedin.com/in/ronaldmain</w:t>
            </w:r>
          </w:p>
          <w:p w14:paraId="7453B6D3" w14:textId="77777777" w:rsidR="00E93EF4" w:rsidRPr="00E93EF4" w:rsidRDefault="00E93EF4" w:rsidP="00E93EF4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color w:val="auto"/>
                <w:sz w:val="16"/>
                <w:szCs w:val="16"/>
              </w:rPr>
            </w:pPr>
            <w:r w:rsidRPr="00E93EF4">
              <w:rPr>
                <w:rFonts w:ascii="Arial" w:eastAsia="Times New Roman" w:hAnsi="Arial" w:cs="Arial"/>
                <w:vanish/>
                <w:color w:val="auto"/>
                <w:sz w:val="16"/>
                <w:szCs w:val="16"/>
              </w:rPr>
              <w:t>Bottom of Form</w:t>
            </w:r>
          </w:p>
          <w:p w14:paraId="6ACF73A1" w14:textId="06D6DA50" w:rsidR="00FB3DBA" w:rsidRPr="00CF1A49" w:rsidRDefault="00FB3DBA" w:rsidP="00913946">
            <w:pPr>
              <w:pStyle w:val="ContactInfoEmphasis"/>
              <w:contextualSpacing w:val="0"/>
            </w:pPr>
          </w:p>
        </w:tc>
      </w:tr>
      <w:tr w:rsidR="009571D8" w:rsidRPr="00CF1A49" w14:paraId="1FFB5C28" w14:textId="77777777" w:rsidTr="00692703">
        <w:tc>
          <w:tcPr>
            <w:tcW w:w="9360" w:type="dxa"/>
            <w:tcMar>
              <w:top w:w="432" w:type="dxa"/>
            </w:tcMar>
          </w:tcPr>
          <w:p w14:paraId="4C20C390" w14:textId="5A8BAB29" w:rsidR="001755A8" w:rsidRPr="00CF1A49" w:rsidRDefault="00774797" w:rsidP="00913946">
            <w:pPr>
              <w:contextualSpacing w:val="0"/>
            </w:pPr>
            <w:r>
              <w:t>Highly s</w:t>
            </w:r>
            <w:r w:rsidR="00E01EF1">
              <w:t>elf-</w:t>
            </w:r>
            <w:r>
              <w:t>m</w:t>
            </w:r>
            <w:r w:rsidR="00E01EF1">
              <w:t>otivated, enthusiastic software developer seeking challenging opportunity to be part of a software development team, to continue to advance</w:t>
            </w:r>
            <w:r w:rsidR="000D326B">
              <w:t xml:space="preserve"> my</w:t>
            </w:r>
            <w:r w:rsidR="00E01EF1">
              <w:t xml:space="preserve"> programming skills and be an asset to an advanced organization.   </w:t>
            </w:r>
          </w:p>
        </w:tc>
      </w:tr>
    </w:tbl>
    <w:p w14:paraId="090B3324" w14:textId="77777777" w:rsidR="004E01EB" w:rsidRPr="00CF1A49" w:rsidRDefault="008A74E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0E4BADC36DEA43D595709506DFF7B4E2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860BDE4" w14:textId="77777777" w:rsidTr="00D66A52">
        <w:tc>
          <w:tcPr>
            <w:tcW w:w="9355" w:type="dxa"/>
          </w:tcPr>
          <w:p w14:paraId="0DB59FEF" w14:textId="35486753" w:rsidR="00774797" w:rsidRPr="00774797" w:rsidRDefault="00774797" w:rsidP="00774797">
            <w:pPr>
              <w:pStyle w:val="Heading3"/>
              <w:contextualSpacing w:val="0"/>
              <w:outlineLvl w:val="2"/>
              <w:rPr>
                <w:rFonts w:asciiTheme="majorEastAsia" w:hAnsiTheme="majorEastAsia"/>
                <w:caps w:val="0"/>
              </w:rPr>
            </w:pPr>
            <w:r>
              <w:t xml:space="preserve">2019- </w:t>
            </w:r>
            <w:r w:rsidR="008C624C">
              <w:t>2019</w:t>
            </w:r>
            <w:r>
              <w:t xml:space="preserve"> </w:t>
            </w:r>
            <w:r w:rsidRPr="00774797">
              <w:rPr>
                <w:caps w:val="0"/>
              </w:rPr>
              <w:t>(Volunteer opportunity)</w:t>
            </w:r>
          </w:p>
          <w:p w14:paraId="0BC53B9D" w14:textId="51F4E800" w:rsidR="00774797" w:rsidRPr="00CF1A49" w:rsidRDefault="00E635A5" w:rsidP="00774797">
            <w:pPr>
              <w:pStyle w:val="Heading2"/>
              <w:contextualSpacing w:val="0"/>
              <w:outlineLvl w:val="1"/>
            </w:pPr>
            <w:r>
              <w:t>GL Epic Games</w:t>
            </w:r>
          </w:p>
          <w:p w14:paraId="288CBAD2" w14:textId="0B2FE20F" w:rsidR="00774797" w:rsidRPr="00774797" w:rsidRDefault="00774797" w:rsidP="00774797">
            <w:pPr>
              <w:pStyle w:val="Heading3"/>
              <w:contextualSpacing w:val="0"/>
              <w:outlineLvl w:val="2"/>
              <w:rPr>
                <w:rFonts w:cs="Arial"/>
                <w:b w:val="0"/>
                <w:bCs/>
                <w:caps w:val="0"/>
                <w:color w:val="000000"/>
                <w:sz w:val="24"/>
              </w:rPr>
            </w:pPr>
            <w:r>
              <w:rPr>
                <w:b w:val="0"/>
                <w:bCs/>
                <w:caps w:val="0"/>
                <w:color w:val="000000"/>
                <w:sz w:val="24"/>
              </w:rPr>
              <w:t>Student Programmer</w:t>
            </w:r>
            <w:r w:rsidRPr="00774797">
              <w:rPr>
                <w:rFonts w:cs="Arial"/>
                <w:b w:val="0"/>
                <w:bCs/>
                <w:caps w:val="0"/>
                <w:color w:val="000000"/>
                <w:sz w:val="24"/>
              </w:rPr>
              <w:br/>
            </w:r>
            <w:r w:rsidRPr="00774797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 xml:space="preserve">• </w:t>
            </w:r>
            <w:r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>Work</w:t>
            </w:r>
            <w:r w:rsidR="00214198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>ed</w:t>
            </w:r>
            <w:r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 xml:space="preserve"> wit</w:t>
            </w:r>
            <w:r w:rsidR="00214198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>h a</w:t>
            </w:r>
            <w:r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 xml:space="preserve"> team in collaboration to develop</w:t>
            </w:r>
            <w:r w:rsidR="00214198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 xml:space="preserve"> an</w:t>
            </w:r>
            <w:r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 xml:space="preserve"> app to help individuals with autism prepare for the workforce</w:t>
            </w:r>
            <w:r w:rsidRPr="00774797">
              <w:rPr>
                <w:rFonts w:cs="Arial"/>
                <w:b w:val="0"/>
                <w:bCs/>
                <w:caps w:val="0"/>
                <w:color w:val="000000"/>
                <w:sz w:val="24"/>
              </w:rPr>
              <w:br/>
            </w:r>
            <w:r w:rsidRPr="00774797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 xml:space="preserve">• </w:t>
            </w:r>
            <w:r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 xml:space="preserve">Works under the direction of team leader </w:t>
            </w:r>
            <w:r w:rsidRPr="00774797">
              <w:rPr>
                <w:rFonts w:cs="Arial"/>
                <w:b w:val="0"/>
                <w:bCs/>
                <w:caps w:val="0"/>
                <w:color w:val="000000"/>
                <w:sz w:val="24"/>
              </w:rPr>
              <w:br/>
            </w:r>
            <w:r w:rsidRPr="00774797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 xml:space="preserve">• </w:t>
            </w:r>
            <w:r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>Facilitates and communicates needs within the group and attends weekly calls</w:t>
            </w:r>
            <w:r w:rsidRPr="00774797">
              <w:rPr>
                <w:rFonts w:cs="Arial"/>
                <w:b w:val="0"/>
                <w:bCs/>
                <w:caps w:val="0"/>
                <w:color w:val="000000"/>
                <w:sz w:val="24"/>
              </w:rPr>
              <w:br/>
            </w:r>
            <w:r w:rsidRPr="00774797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 xml:space="preserve">• </w:t>
            </w:r>
            <w:r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 xml:space="preserve">Works with </w:t>
            </w:r>
            <w:r w:rsidR="008742FC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>C#</w:t>
            </w:r>
            <w:r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 xml:space="preserve">, </w:t>
            </w:r>
            <w:r w:rsidR="008742FC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>Unity</w:t>
            </w:r>
            <w:r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>,</w:t>
            </w:r>
            <w:r w:rsidR="008742FC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 xml:space="preserve"> and Blender</w:t>
            </w:r>
            <w:r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 xml:space="preserve"> as needed</w:t>
            </w:r>
            <w:r w:rsidRPr="00774797">
              <w:rPr>
                <w:rFonts w:cs="Arial"/>
                <w:b w:val="0"/>
                <w:bCs/>
                <w:caps w:val="0"/>
                <w:color w:val="000000"/>
                <w:sz w:val="24"/>
              </w:rPr>
              <w:br/>
            </w:r>
          </w:p>
          <w:p w14:paraId="39E7DA63" w14:textId="77777777" w:rsidR="001D0BF1" w:rsidRPr="00CF1A49" w:rsidRDefault="00E01EF1" w:rsidP="001D0BF1">
            <w:pPr>
              <w:pStyle w:val="Heading3"/>
              <w:contextualSpacing w:val="0"/>
              <w:outlineLvl w:val="2"/>
            </w:pPr>
            <w:r>
              <w:t>2011</w:t>
            </w:r>
            <w:r w:rsidR="001D0BF1" w:rsidRPr="00CF1A49">
              <w:t xml:space="preserve"> – </w:t>
            </w:r>
            <w:r>
              <w:t>2018</w:t>
            </w:r>
          </w:p>
          <w:p w14:paraId="0EB1E87A" w14:textId="2B362B4B" w:rsidR="001D0BF1" w:rsidRPr="00CF1A49" w:rsidRDefault="00E01EF1" w:rsidP="001D0BF1">
            <w:pPr>
              <w:pStyle w:val="Heading2"/>
              <w:contextualSpacing w:val="0"/>
              <w:outlineLvl w:val="1"/>
            </w:pPr>
            <w:r>
              <w:t>Main Vending</w:t>
            </w:r>
            <w:r w:rsidR="001D0BF1" w:rsidRPr="00CF1A49">
              <w:t xml:space="preserve"> </w:t>
            </w:r>
          </w:p>
          <w:p w14:paraId="5A3041FF" w14:textId="77777777" w:rsidR="00E01EF1" w:rsidRPr="00E01EF1" w:rsidRDefault="00E01EF1" w:rsidP="00E01EF1">
            <w:pPr>
              <w:contextualSpacing w:val="0"/>
            </w:pPr>
            <w:r>
              <w:t>Entrepreneur and Owner</w:t>
            </w:r>
            <w:r w:rsidRPr="00E01EF1">
              <w:rPr>
                <w:rFonts w:cs="Arial"/>
                <w:color w:val="000000"/>
                <w:sz w:val="24"/>
                <w:szCs w:val="24"/>
              </w:rPr>
              <w:br/>
            </w:r>
            <w:r w:rsidRPr="00E01EF1">
              <w:rPr>
                <w:rStyle w:val="fontstyle01"/>
                <w:rFonts w:asciiTheme="minorHAnsi" w:hAnsiTheme="minorHAnsi" w:cs="Arial"/>
                <w:sz w:val="24"/>
                <w:szCs w:val="24"/>
              </w:rPr>
              <w:t>• Established and maintain</w:t>
            </w:r>
            <w:r w:rsidR="008E0042">
              <w:rPr>
                <w:rStyle w:val="fontstyle01"/>
                <w:rFonts w:asciiTheme="minorHAnsi" w:hAnsiTheme="minorHAnsi" w:cs="Arial"/>
                <w:sz w:val="24"/>
                <w:szCs w:val="24"/>
              </w:rPr>
              <w:t>ed</w:t>
            </w:r>
            <w:r w:rsidRPr="00E01EF1">
              <w:rPr>
                <w:rStyle w:val="fontstyle01"/>
                <w:rFonts w:asciiTheme="minorHAnsi" w:hAnsiTheme="minorHAnsi" w:cs="Arial"/>
                <w:sz w:val="24"/>
                <w:szCs w:val="24"/>
              </w:rPr>
              <w:t xml:space="preserve"> vending route</w:t>
            </w:r>
            <w:r w:rsidRPr="00E01EF1">
              <w:rPr>
                <w:rFonts w:cs="Arial"/>
                <w:color w:val="000000"/>
                <w:sz w:val="24"/>
                <w:szCs w:val="24"/>
              </w:rPr>
              <w:br/>
            </w:r>
            <w:r w:rsidRPr="00E01EF1">
              <w:rPr>
                <w:rStyle w:val="fontstyle01"/>
                <w:rFonts w:asciiTheme="minorHAnsi" w:hAnsiTheme="minorHAnsi" w:cs="Arial"/>
                <w:sz w:val="24"/>
                <w:szCs w:val="24"/>
              </w:rPr>
              <w:t xml:space="preserve">• Cultivates honest and </w:t>
            </w:r>
            <w:r w:rsidR="00263699" w:rsidRPr="00E01EF1">
              <w:rPr>
                <w:rStyle w:val="fontstyle01"/>
                <w:rFonts w:asciiTheme="minorHAnsi" w:hAnsiTheme="minorHAnsi" w:cs="Arial"/>
                <w:sz w:val="24"/>
                <w:szCs w:val="24"/>
              </w:rPr>
              <w:t>trustworthy</w:t>
            </w:r>
            <w:r w:rsidRPr="00E01EF1">
              <w:rPr>
                <w:rStyle w:val="fontstyle01"/>
                <w:rFonts w:asciiTheme="minorHAnsi" w:hAnsiTheme="minorHAnsi" w:cs="Arial"/>
                <w:sz w:val="24"/>
                <w:szCs w:val="24"/>
              </w:rPr>
              <w:t xml:space="preserve"> relationships with vendors</w:t>
            </w:r>
            <w:r w:rsidRPr="00E01EF1">
              <w:rPr>
                <w:rFonts w:cs="Arial"/>
                <w:color w:val="000000"/>
                <w:sz w:val="24"/>
                <w:szCs w:val="24"/>
              </w:rPr>
              <w:br/>
            </w:r>
            <w:r w:rsidRPr="00E01EF1">
              <w:rPr>
                <w:rStyle w:val="fontstyle01"/>
                <w:rFonts w:asciiTheme="minorHAnsi" w:hAnsiTheme="minorHAnsi" w:cs="Arial"/>
                <w:sz w:val="24"/>
                <w:szCs w:val="24"/>
              </w:rPr>
              <w:t>• Readily accessible to vendors for technical repair and servic</w:t>
            </w:r>
            <w:r w:rsidR="008E0042">
              <w:rPr>
                <w:rStyle w:val="fontstyle01"/>
                <w:rFonts w:asciiTheme="minorHAnsi" w:hAnsiTheme="minorHAnsi" w:cs="Arial"/>
                <w:sz w:val="24"/>
                <w:szCs w:val="24"/>
              </w:rPr>
              <w:t>e</w:t>
            </w:r>
            <w:r w:rsidRPr="00E01EF1">
              <w:rPr>
                <w:rFonts w:cs="Arial"/>
                <w:color w:val="000000"/>
                <w:sz w:val="24"/>
                <w:szCs w:val="24"/>
              </w:rPr>
              <w:br/>
            </w:r>
            <w:r w:rsidRPr="00E01EF1">
              <w:rPr>
                <w:rStyle w:val="fontstyle01"/>
                <w:rFonts w:asciiTheme="minorHAnsi" w:hAnsiTheme="minorHAnsi" w:cs="Arial"/>
                <w:sz w:val="24"/>
                <w:szCs w:val="24"/>
              </w:rPr>
              <w:t>• Repairs vending machines as needed</w:t>
            </w:r>
            <w:r w:rsidRPr="00E01EF1">
              <w:rPr>
                <w:rFonts w:cs="Arial"/>
                <w:color w:val="000000"/>
                <w:sz w:val="24"/>
                <w:szCs w:val="24"/>
              </w:rPr>
              <w:br/>
            </w:r>
          </w:p>
        </w:tc>
      </w:tr>
      <w:tr w:rsidR="00F61DF9" w:rsidRPr="00CF1A49" w14:paraId="6BCA776B" w14:textId="77777777" w:rsidTr="00F61DF9">
        <w:tc>
          <w:tcPr>
            <w:tcW w:w="9355" w:type="dxa"/>
            <w:tcMar>
              <w:top w:w="216" w:type="dxa"/>
            </w:tcMar>
          </w:tcPr>
          <w:p w14:paraId="026176AD" w14:textId="67404D91" w:rsidR="00F61DF9" w:rsidRPr="00CF1A49" w:rsidRDefault="00E01EF1" w:rsidP="00F61DF9">
            <w:pPr>
              <w:pStyle w:val="Heading3"/>
              <w:contextualSpacing w:val="0"/>
              <w:outlineLvl w:val="2"/>
            </w:pPr>
            <w:r>
              <w:t>200</w:t>
            </w:r>
            <w:r w:rsidR="001E7100">
              <w:t>6</w:t>
            </w:r>
            <w:r w:rsidR="00F61DF9" w:rsidRPr="00CF1A49">
              <w:t xml:space="preserve"> – </w:t>
            </w:r>
            <w:r>
              <w:t>2011</w:t>
            </w:r>
          </w:p>
          <w:p w14:paraId="701269B7" w14:textId="5827AAD8" w:rsidR="00E01EF1" w:rsidRPr="00263699" w:rsidRDefault="00E01EF1" w:rsidP="00F61DF9">
            <w:pPr>
              <w:pStyle w:val="Heading2"/>
              <w:contextualSpacing w:val="0"/>
              <w:outlineLvl w:val="1"/>
              <w:rPr>
                <w:rStyle w:val="fontstyle01"/>
                <w:rFonts w:asciiTheme="minorHAnsi" w:hAnsiTheme="minorHAnsi"/>
                <w:color w:val="1D824C" w:themeColor="accent1"/>
                <w:sz w:val="26"/>
                <w:szCs w:val="26"/>
              </w:rPr>
            </w:pPr>
            <w:r>
              <w:t>United states army</w:t>
            </w:r>
            <w:r w:rsidR="00F61DF9" w:rsidRPr="00CF1A49">
              <w:t xml:space="preserve"> </w:t>
            </w:r>
          </w:p>
          <w:p w14:paraId="0D6E8B65" w14:textId="3C096C8F" w:rsidR="00E01EF1" w:rsidRPr="00263699" w:rsidRDefault="00AD22E9" w:rsidP="00F61DF9">
            <w:pPr>
              <w:pStyle w:val="Heading2"/>
              <w:contextualSpacing w:val="0"/>
              <w:outlineLvl w:val="1"/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</w:pPr>
            <w:r w:rsidRPr="00AD22E9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 xml:space="preserve">• </w:t>
            </w:r>
            <w:r w:rsidR="00E01EF1" w:rsidRPr="00263699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>Maintained and repaired over 25 million dollars</w:t>
            </w:r>
            <w:r w:rsidR="00263699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>-</w:t>
            </w:r>
            <w:r w:rsidR="00E01EF1" w:rsidRPr="00263699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>worth of radar equipment</w:t>
            </w:r>
            <w:r w:rsidR="00E01EF1" w:rsidRPr="00263699">
              <w:rPr>
                <w:rFonts w:cs="Arial"/>
                <w:b w:val="0"/>
                <w:bCs/>
                <w:caps w:val="0"/>
                <w:color w:val="000000"/>
                <w:sz w:val="24"/>
                <w:szCs w:val="24"/>
              </w:rPr>
              <w:br/>
            </w:r>
            <w:r w:rsidR="00E01EF1" w:rsidRPr="00263699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>• Kept accountability of 5 million dollars</w:t>
            </w:r>
            <w:r w:rsidR="00263699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>-</w:t>
            </w:r>
            <w:r w:rsidR="00E01EF1" w:rsidRPr="00263699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>worth of parts and equipment</w:t>
            </w:r>
            <w:r w:rsidR="00E01EF1" w:rsidRPr="00263699">
              <w:rPr>
                <w:rFonts w:cs="Arial"/>
                <w:b w:val="0"/>
                <w:bCs/>
                <w:caps w:val="0"/>
                <w:color w:val="000000"/>
                <w:sz w:val="24"/>
                <w:szCs w:val="24"/>
              </w:rPr>
              <w:br/>
            </w:r>
            <w:r w:rsidR="00E01EF1" w:rsidRPr="00263699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>• Prepared equipment for all operations</w:t>
            </w:r>
            <w:r w:rsidR="00E01EF1" w:rsidRPr="00263699">
              <w:rPr>
                <w:rFonts w:cs="Arial"/>
                <w:b w:val="0"/>
                <w:bCs/>
                <w:caps w:val="0"/>
                <w:color w:val="000000"/>
                <w:sz w:val="24"/>
                <w:szCs w:val="24"/>
              </w:rPr>
              <w:br/>
            </w:r>
            <w:r w:rsidR="00E01EF1" w:rsidRPr="00263699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>• Tacked maintenance actions and completed records</w:t>
            </w:r>
            <w:r w:rsidR="00E01EF1" w:rsidRPr="00263699">
              <w:rPr>
                <w:rFonts w:cs="Arial"/>
                <w:b w:val="0"/>
                <w:bCs/>
                <w:caps w:val="0"/>
                <w:color w:val="000000"/>
                <w:sz w:val="24"/>
                <w:szCs w:val="24"/>
              </w:rPr>
              <w:br/>
            </w:r>
            <w:r w:rsidR="00E01EF1" w:rsidRPr="00263699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>• Set up sensitive electronic test tools and equipment</w:t>
            </w:r>
          </w:p>
          <w:p w14:paraId="64E65A1C" w14:textId="77777777" w:rsidR="00E01EF1" w:rsidRPr="00263699" w:rsidRDefault="00E01EF1" w:rsidP="00F61DF9">
            <w:pPr>
              <w:pStyle w:val="Heading2"/>
              <w:contextualSpacing w:val="0"/>
              <w:outlineLvl w:val="1"/>
              <w:rPr>
                <w:b w:val="0"/>
                <w:bCs/>
                <w:caps w:val="0"/>
              </w:rPr>
            </w:pPr>
            <w:r w:rsidRPr="00263699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>• Supervised soldiers while conducting combat radar operations in Iraq</w:t>
            </w:r>
            <w:r w:rsidRPr="00263699">
              <w:rPr>
                <w:rFonts w:cs="Arial"/>
                <w:b w:val="0"/>
                <w:bCs/>
                <w:caps w:val="0"/>
                <w:color w:val="000000"/>
                <w:sz w:val="24"/>
                <w:szCs w:val="24"/>
              </w:rPr>
              <w:br/>
            </w:r>
            <w:r w:rsidRPr="00263699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>• Preceptor to junior enlisted</w:t>
            </w:r>
            <w:r w:rsidRPr="00263699">
              <w:rPr>
                <w:rFonts w:cs="Arial"/>
                <w:b w:val="0"/>
                <w:bCs/>
                <w:caps w:val="0"/>
                <w:color w:val="000000"/>
                <w:sz w:val="24"/>
                <w:szCs w:val="24"/>
              </w:rPr>
              <w:br/>
            </w:r>
            <w:r w:rsidRPr="00263699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>• Tracked and logged enemy and friendly mortars, rockets, and artillery rounds</w:t>
            </w:r>
            <w:r w:rsidRPr="00263699">
              <w:rPr>
                <w:rFonts w:cs="Arial"/>
                <w:b w:val="0"/>
                <w:bCs/>
                <w:caps w:val="0"/>
                <w:color w:val="000000"/>
                <w:sz w:val="24"/>
                <w:szCs w:val="24"/>
              </w:rPr>
              <w:br/>
            </w:r>
            <w:r w:rsidRPr="00263699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>• Organized shift and cleaning schedules</w:t>
            </w:r>
            <w:r w:rsidRPr="00263699">
              <w:rPr>
                <w:rFonts w:cs="Arial"/>
                <w:b w:val="0"/>
                <w:bCs/>
                <w:caps w:val="0"/>
                <w:color w:val="000000"/>
                <w:sz w:val="24"/>
                <w:szCs w:val="24"/>
              </w:rPr>
              <w:br/>
            </w:r>
            <w:r w:rsidRPr="00263699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>• Supervised operator level maintenanc</w:t>
            </w:r>
            <w:r w:rsidR="00263699">
              <w:rPr>
                <w:rStyle w:val="fontstyle01"/>
                <w:rFonts w:asciiTheme="minorHAnsi" w:hAnsiTheme="minorHAnsi" w:cs="Arial"/>
                <w:b w:val="0"/>
                <w:bCs/>
                <w:caps w:val="0"/>
                <w:sz w:val="24"/>
                <w:szCs w:val="24"/>
              </w:rPr>
              <w:t>e</w:t>
            </w:r>
          </w:p>
          <w:p w14:paraId="741BDBC1" w14:textId="77777777" w:rsidR="00F61DF9" w:rsidRDefault="00F61DF9" w:rsidP="00263699">
            <w:pPr>
              <w:pStyle w:val="ListParagraph"/>
            </w:pPr>
          </w:p>
        </w:tc>
      </w:tr>
      <w:tr w:rsidR="00AD22E9" w:rsidRPr="00CF1A49" w14:paraId="55B27DFD" w14:textId="77777777" w:rsidTr="00F61DF9">
        <w:tc>
          <w:tcPr>
            <w:tcW w:w="9355" w:type="dxa"/>
            <w:tcMar>
              <w:top w:w="216" w:type="dxa"/>
            </w:tcMar>
          </w:tcPr>
          <w:p w14:paraId="240101E5" w14:textId="77777777" w:rsidR="00AD22E9" w:rsidRDefault="00AD22E9" w:rsidP="00F61DF9">
            <w:pPr>
              <w:pStyle w:val="Heading3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E53D27BFC89044848B72416FF40FBB86"/>
        </w:placeholder>
        <w:temporary/>
        <w:showingPlcHdr/>
        <w15:appearance w15:val="hidden"/>
      </w:sdtPr>
      <w:sdtEndPr/>
      <w:sdtContent>
        <w:p w14:paraId="51542AE6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1952B6F" w14:textId="77777777" w:rsidTr="00D66A52">
        <w:tc>
          <w:tcPr>
            <w:tcW w:w="9355" w:type="dxa"/>
          </w:tcPr>
          <w:p w14:paraId="6F7737CB" w14:textId="05508172" w:rsidR="009A03D9" w:rsidRDefault="009A03D9" w:rsidP="001D0BF1">
            <w:pPr>
              <w:pStyle w:val="Heading3"/>
              <w:contextualSpacing w:val="0"/>
              <w:outlineLvl w:val="2"/>
            </w:pPr>
            <w:r w:rsidRPr="009A03D9">
              <w:t>20</w:t>
            </w:r>
            <w:r>
              <w:t>21</w:t>
            </w:r>
            <w:r w:rsidRPr="009A03D9">
              <w:t>-20</w:t>
            </w:r>
            <w:r>
              <w:t>21</w:t>
            </w:r>
          </w:p>
          <w:p w14:paraId="7C829CAC" w14:textId="27ED6EBB" w:rsidR="009A03D9" w:rsidRDefault="006840D8" w:rsidP="006840D8">
            <w:pPr>
              <w:pStyle w:val="Heading2"/>
              <w:outlineLvl w:val="1"/>
            </w:pPr>
            <w:r>
              <w:t>UT Austin coding bootcamp</w:t>
            </w:r>
          </w:p>
          <w:p w14:paraId="5ABDC656" w14:textId="77777777" w:rsidR="006840D8" w:rsidRDefault="006840D8" w:rsidP="006840D8">
            <w:pPr>
              <w:pStyle w:val="Heading2"/>
              <w:outlineLvl w:val="1"/>
            </w:pPr>
          </w:p>
          <w:p w14:paraId="4716DCE2" w14:textId="703D01B4" w:rsidR="009A03D9" w:rsidRPr="00CF1A49" w:rsidRDefault="00263699" w:rsidP="001D0BF1">
            <w:pPr>
              <w:pStyle w:val="Heading3"/>
              <w:contextualSpacing w:val="0"/>
              <w:outlineLvl w:val="2"/>
            </w:pPr>
            <w:r>
              <w:t>2018-2020</w:t>
            </w:r>
          </w:p>
          <w:p w14:paraId="5404EB66" w14:textId="7B55B45D" w:rsidR="001D0BF1" w:rsidRDefault="00263699" w:rsidP="001D0BF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 w:rsidRPr="005D1435">
              <w:rPr>
                <w:sz w:val="24"/>
                <w:szCs w:val="24"/>
              </w:rPr>
              <w:t>BACHELOR OF SCIENCE in</w:t>
            </w:r>
            <w:r w:rsidR="008D35FE">
              <w:rPr>
                <w:sz w:val="24"/>
                <w:szCs w:val="24"/>
              </w:rPr>
              <w:t>Formation Technology</w:t>
            </w:r>
            <w:r w:rsidRPr="005D1435">
              <w:rPr>
                <w:sz w:val="24"/>
                <w:szCs w:val="24"/>
              </w:rPr>
              <w:t>, minor in application development</w:t>
            </w:r>
            <w:r w:rsidR="001D0BF1" w:rsidRPr="00CF1A49">
              <w:t>,</w:t>
            </w:r>
            <w:r w:rsidR="005D1435">
              <w:t xml:space="preserve"> </w:t>
            </w:r>
            <w:r>
              <w:rPr>
                <w:rStyle w:val="SubtleReference"/>
              </w:rPr>
              <w:t xml:space="preserve">capella university </w:t>
            </w:r>
          </w:p>
          <w:p w14:paraId="5BC78DBB" w14:textId="1A92B5FA" w:rsidR="007538DC" w:rsidRPr="005D1435" w:rsidRDefault="005D1435" w:rsidP="007538DC">
            <w:pPr>
              <w:contextualSpacing w:val="0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</w:t>
            </w:r>
            <w:r w:rsidR="00263699" w:rsidRPr="005D1435">
              <w:rPr>
                <w:color w:val="404040" w:themeColor="text1" w:themeTint="BF"/>
                <w:sz w:val="24"/>
                <w:szCs w:val="24"/>
              </w:rPr>
              <w:t>rogram languages include HTM</w:t>
            </w:r>
            <w:r w:rsidR="002930FE" w:rsidRPr="005D1435">
              <w:rPr>
                <w:color w:val="404040" w:themeColor="text1" w:themeTint="BF"/>
                <w:sz w:val="24"/>
                <w:szCs w:val="24"/>
              </w:rPr>
              <w:t>L 5</w:t>
            </w:r>
            <w:r w:rsidR="00263699" w:rsidRPr="005D1435">
              <w:rPr>
                <w:color w:val="404040" w:themeColor="text1" w:themeTint="BF"/>
                <w:sz w:val="24"/>
                <w:szCs w:val="24"/>
              </w:rPr>
              <w:t xml:space="preserve">, Java, </w:t>
            </w:r>
            <w:r w:rsidR="008E51C7" w:rsidRPr="005D1435">
              <w:rPr>
                <w:color w:val="404040" w:themeColor="text1" w:themeTint="BF"/>
                <w:sz w:val="24"/>
                <w:szCs w:val="24"/>
              </w:rPr>
              <w:t>JavaScript</w:t>
            </w:r>
            <w:r w:rsidR="00263699" w:rsidRPr="005D1435">
              <w:rPr>
                <w:color w:val="404040" w:themeColor="text1" w:themeTint="BF"/>
                <w:sz w:val="24"/>
                <w:szCs w:val="24"/>
              </w:rPr>
              <w:t>,</w:t>
            </w:r>
            <w:r w:rsidR="002930FE" w:rsidRPr="005D1435">
              <w:rPr>
                <w:color w:val="404040" w:themeColor="text1" w:themeTint="BF"/>
                <w:sz w:val="24"/>
                <w:szCs w:val="24"/>
              </w:rPr>
              <w:t xml:space="preserve"> PHP, SQL, C#, CSS3</w:t>
            </w:r>
          </w:p>
        </w:tc>
      </w:tr>
      <w:tr w:rsidR="00F61DF9" w:rsidRPr="00CF1A49" w14:paraId="11DD69F6" w14:textId="77777777" w:rsidTr="00F61DF9">
        <w:tc>
          <w:tcPr>
            <w:tcW w:w="9355" w:type="dxa"/>
            <w:tcMar>
              <w:top w:w="216" w:type="dxa"/>
            </w:tcMar>
          </w:tcPr>
          <w:p w14:paraId="22AFF567" w14:textId="77777777" w:rsidR="005D1435" w:rsidRPr="008E0042" w:rsidRDefault="005D1435" w:rsidP="00F61DF9">
            <w:pPr>
              <w:rPr>
                <w:color w:val="7F7F7F" w:themeColor="text1" w:themeTint="80"/>
                <w:sz w:val="20"/>
                <w:szCs w:val="20"/>
              </w:rPr>
            </w:pPr>
            <w:r w:rsidRPr="008E0042">
              <w:rPr>
                <w:color w:val="7F7F7F" w:themeColor="text1" w:themeTint="80"/>
                <w:sz w:val="20"/>
                <w:szCs w:val="20"/>
              </w:rPr>
              <w:t>Other Education:</w:t>
            </w:r>
          </w:p>
          <w:p w14:paraId="53662D1C" w14:textId="77777777" w:rsidR="00263699" w:rsidRPr="00774797" w:rsidRDefault="00263699" w:rsidP="00F61DF9">
            <w:pPr>
              <w:rPr>
                <w:sz w:val="20"/>
                <w:szCs w:val="20"/>
              </w:rPr>
            </w:pPr>
            <w:r w:rsidRPr="005D1435">
              <w:rPr>
                <w:sz w:val="20"/>
                <w:szCs w:val="20"/>
              </w:rPr>
              <w:t>2013-2014- Lonestar Community College</w:t>
            </w:r>
            <w:r w:rsidR="008E0042">
              <w:rPr>
                <w:sz w:val="20"/>
                <w:szCs w:val="20"/>
              </w:rPr>
              <w:t xml:space="preserve"> m</w:t>
            </w:r>
            <w:r w:rsidRPr="005D1435">
              <w:rPr>
                <w:sz w:val="20"/>
                <w:szCs w:val="20"/>
              </w:rPr>
              <w:t xml:space="preserve">ajored in </w:t>
            </w:r>
            <w:r w:rsidR="008E0042">
              <w:rPr>
                <w:sz w:val="20"/>
                <w:szCs w:val="20"/>
              </w:rPr>
              <w:t>B</w:t>
            </w:r>
            <w:r w:rsidRPr="005D1435">
              <w:rPr>
                <w:sz w:val="20"/>
                <w:szCs w:val="20"/>
              </w:rPr>
              <w:t xml:space="preserve">usiness </w:t>
            </w:r>
            <w:r w:rsidR="008E0042">
              <w:rPr>
                <w:sz w:val="20"/>
                <w:szCs w:val="20"/>
              </w:rPr>
              <w:t>A</w:t>
            </w:r>
            <w:r w:rsidRPr="005D1435">
              <w:rPr>
                <w:sz w:val="20"/>
                <w:szCs w:val="20"/>
              </w:rPr>
              <w:t>dministration</w:t>
            </w:r>
            <w:r w:rsidR="008E0042">
              <w:rPr>
                <w:sz w:val="20"/>
                <w:szCs w:val="20"/>
              </w:rPr>
              <w:t xml:space="preserve"> </w:t>
            </w:r>
            <w:r w:rsidR="008E0042">
              <w:rPr>
                <w:sz w:val="20"/>
                <w:szCs w:val="20"/>
              </w:rPr>
              <w:sym w:font="Symbol" w:char="F0B7"/>
            </w:r>
            <w:r w:rsidR="008E0042">
              <w:rPr>
                <w:sz w:val="20"/>
                <w:szCs w:val="20"/>
              </w:rPr>
              <w:t xml:space="preserve"> </w:t>
            </w:r>
            <w:r w:rsidRPr="005D1435">
              <w:rPr>
                <w:sz w:val="20"/>
                <w:szCs w:val="20"/>
              </w:rPr>
              <w:t>2011-2013- El Paso Community Colleg</w:t>
            </w:r>
            <w:r w:rsidR="008E0042">
              <w:rPr>
                <w:sz w:val="20"/>
                <w:szCs w:val="20"/>
              </w:rPr>
              <w:t xml:space="preserve">e </w:t>
            </w:r>
            <w:r w:rsidR="008E0042">
              <w:rPr>
                <w:sz w:val="20"/>
                <w:szCs w:val="20"/>
              </w:rPr>
              <w:sym w:font="Symbol" w:char="F0B7"/>
            </w:r>
            <w:r w:rsidR="008E0042">
              <w:rPr>
                <w:sz w:val="20"/>
                <w:szCs w:val="20"/>
              </w:rPr>
              <w:t xml:space="preserve"> </w:t>
            </w:r>
            <w:r w:rsidRPr="005D1435">
              <w:rPr>
                <w:sz w:val="20"/>
                <w:szCs w:val="20"/>
              </w:rPr>
              <w:t>2003- Highschool Diploma</w:t>
            </w:r>
          </w:p>
        </w:tc>
      </w:tr>
    </w:tbl>
    <w:sdt>
      <w:sdtPr>
        <w:alias w:val="Skills:"/>
        <w:tag w:val="Skills:"/>
        <w:id w:val="-1392877668"/>
        <w:placeholder>
          <w:docPart w:val="67C37C9ACB144F1FBF6D756ABC311DAF"/>
        </w:placeholder>
        <w:temporary/>
        <w:showingPlcHdr/>
        <w15:appearance w15:val="hidden"/>
      </w:sdtPr>
      <w:sdtEndPr/>
      <w:sdtContent>
        <w:p w14:paraId="7636AD39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7F055DF" w14:textId="77777777" w:rsidTr="00CF1A49">
        <w:tc>
          <w:tcPr>
            <w:tcW w:w="4675" w:type="dxa"/>
          </w:tcPr>
          <w:p w14:paraId="65903A1D" w14:textId="737A2E40" w:rsidR="002930FE" w:rsidRDefault="00EC1A5C" w:rsidP="00F220C6">
            <w:pPr>
              <w:pStyle w:val="ListBullet"/>
              <w:contextualSpacing w:val="0"/>
            </w:pPr>
            <w:r>
              <w:t>Teamwork</w:t>
            </w:r>
          </w:p>
          <w:p w14:paraId="6912615F" w14:textId="3A77D149" w:rsidR="002930FE" w:rsidRDefault="002930FE" w:rsidP="006E1507">
            <w:pPr>
              <w:pStyle w:val="ListBullet"/>
              <w:contextualSpacing w:val="0"/>
            </w:pPr>
            <w:r>
              <w:t>P</w:t>
            </w:r>
            <w:r w:rsidR="00F220C6">
              <w:t>ython</w:t>
            </w:r>
          </w:p>
          <w:p w14:paraId="012E5680" w14:textId="6AA64E11" w:rsidR="001E3120" w:rsidRPr="006E1507" w:rsidRDefault="002930FE" w:rsidP="006E1507">
            <w:pPr>
              <w:pStyle w:val="ListBullet"/>
              <w:contextualSpacing w:val="0"/>
            </w:pPr>
            <w:r>
              <w:t>CSS</w:t>
            </w:r>
          </w:p>
          <w:p w14:paraId="1D609C59" w14:textId="77777777" w:rsidR="001F4E6D" w:rsidRDefault="008E51C7" w:rsidP="006E1507">
            <w:pPr>
              <w:pStyle w:val="ListBullet"/>
              <w:contextualSpacing w:val="0"/>
            </w:pPr>
            <w:r>
              <w:t>JavaScript</w:t>
            </w:r>
          </w:p>
          <w:p w14:paraId="69B92FEF" w14:textId="6D50C95D" w:rsidR="00BB160B" w:rsidRPr="006E1507" w:rsidRDefault="00BB160B" w:rsidP="006E1507">
            <w:pPr>
              <w:pStyle w:val="ListBullet"/>
              <w:contextualSpacing w:val="0"/>
            </w:pPr>
            <w:r>
              <w:t>GitHub</w:t>
            </w:r>
          </w:p>
        </w:tc>
        <w:tc>
          <w:tcPr>
            <w:tcW w:w="4675" w:type="dxa"/>
            <w:tcMar>
              <w:left w:w="360" w:type="dxa"/>
            </w:tcMar>
          </w:tcPr>
          <w:p w14:paraId="0070CFF3" w14:textId="73FA7D2F" w:rsidR="003A0632" w:rsidRPr="006E1507" w:rsidRDefault="002930FE" w:rsidP="006E1507">
            <w:pPr>
              <w:pStyle w:val="ListBullet"/>
              <w:contextualSpacing w:val="0"/>
            </w:pPr>
            <w:r>
              <w:t>HTML</w:t>
            </w:r>
          </w:p>
          <w:p w14:paraId="02E66058" w14:textId="483E1106" w:rsidR="001E3120" w:rsidRPr="006E1507" w:rsidRDefault="002930FE" w:rsidP="006E1507">
            <w:pPr>
              <w:pStyle w:val="ListBullet"/>
              <w:contextualSpacing w:val="0"/>
            </w:pPr>
            <w:r>
              <w:t>Java</w:t>
            </w:r>
          </w:p>
          <w:p w14:paraId="5B0AB2E3" w14:textId="62C17C8F" w:rsidR="001E3120" w:rsidRDefault="00EC1A5C" w:rsidP="006E1507">
            <w:pPr>
              <w:pStyle w:val="ListBullet"/>
              <w:contextualSpacing w:val="0"/>
            </w:pPr>
            <w:r>
              <w:t>Creative</w:t>
            </w:r>
          </w:p>
          <w:p w14:paraId="447D862B" w14:textId="60719ADB" w:rsidR="002930FE" w:rsidRDefault="00266775" w:rsidP="006E1507">
            <w:pPr>
              <w:pStyle w:val="ListBullet"/>
              <w:contextualSpacing w:val="0"/>
            </w:pPr>
            <w:r>
              <w:t>Git</w:t>
            </w:r>
          </w:p>
          <w:p w14:paraId="1E90E6BB" w14:textId="3540E309" w:rsidR="00BB160B" w:rsidRPr="006E1507" w:rsidRDefault="002930FE" w:rsidP="00BB160B">
            <w:pPr>
              <w:pStyle w:val="ListBullet"/>
              <w:contextualSpacing w:val="0"/>
            </w:pPr>
            <w:r>
              <w:t>C#</w:t>
            </w:r>
          </w:p>
        </w:tc>
      </w:tr>
    </w:tbl>
    <w:p w14:paraId="1A1B1FDC" w14:textId="77777777" w:rsidR="00AD782D" w:rsidRPr="00CF1A49" w:rsidRDefault="002930FE" w:rsidP="0062312F">
      <w:pPr>
        <w:pStyle w:val="Heading1"/>
      </w:pPr>
      <w:r>
        <w:t>Military service</w:t>
      </w:r>
    </w:p>
    <w:p w14:paraId="1DA1F837" w14:textId="77777777" w:rsidR="00B51D1B" w:rsidRDefault="002930FE" w:rsidP="006E1507">
      <w:r>
        <w:t>Branch: Army</w:t>
      </w:r>
    </w:p>
    <w:p w14:paraId="69BC1FC8" w14:textId="77777777" w:rsidR="002930FE" w:rsidRDefault="002930FE" w:rsidP="006E1507">
      <w:r>
        <w:t xml:space="preserve">Rank: Specialist </w:t>
      </w:r>
    </w:p>
    <w:p w14:paraId="711C38A2" w14:textId="77777777" w:rsidR="002930FE" w:rsidRDefault="002930FE" w:rsidP="006E1507">
      <w:r>
        <w:t>February 2006-2011</w:t>
      </w:r>
    </w:p>
    <w:p w14:paraId="62B59E27" w14:textId="77777777" w:rsidR="002930FE" w:rsidRDefault="002930FE" w:rsidP="006E1507">
      <w:r>
        <w:t>Tour: Iraq</w:t>
      </w:r>
    </w:p>
    <w:p w14:paraId="6C812F62" w14:textId="77777777" w:rsidR="002930FE" w:rsidRDefault="002930FE" w:rsidP="006E1507">
      <w:r>
        <w:t>94M Radar Repair Technician</w:t>
      </w:r>
    </w:p>
    <w:p w14:paraId="3303AE0D" w14:textId="77777777" w:rsidR="00774797" w:rsidRDefault="00774797" w:rsidP="006E1507"/>
    <w:p w14:paraId="2F38EE7B" w14:textId="77777777" w:rsidR="00774797" w:rsidRPr="00774797" w:rsidRDefault="00774797" w:rsidP="006E1507">
      <w:pPr>
        <w:rPr>
          <w:rFonts w:asciiTheme="majorHAnsi" w:hAnsiTheme="majorHAnsi"/>
          <w:b/>
          <w:bCs/>
          <w:caps/>
          <w:color w:val="auto"/>
          <w:sz w:val="24"/>
          <w:szCs w:val="24"/>
        </w:rPr>
      </w:pPr>
    </w:p>
    <w:sectPr w:rsidR="00774797" w:rsidRPr="0077479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ECD34F" w14:textId="77777777" w:rsidR="008A74E5" w:rsidRDefault="008A74E5" w:rsidP="0068194B">
      <w:r>
        <w:separator/>
      </w:r>
    </w:p>
    <w:p w14:paraId="227338D2" w14:textId="77777777" w:rsidR="008A74E5" w:rsidRDefault="008A74E5"/>
    <w:p w14:paraId="39578FD4" w14:textId="77777777" w:rsidR="008A74E5" w:rsidRDefault="008A74E5"/>
  </w:endnote>
  <w:endnote w:type="continuationSeparator" w:id="0">
    <w:p w14:paraId="75574E29" w14:textId="77777777" w:rsidR="008A74E5" w:rsidRDefault="008A74E5" w:rsidP="0068194B">
      <w:r>
        <w:continuationSeparator/>
      </w:r>
    </w:p>
    <w:p w14:paraId="315E5F3A" w14:textId="77777777" w:rsidR="008A74E5" w:rsidRDefault="008A74E5"/>
    <w:p w14:paraId="0C77EFF1" w14:textId="77777777" w:rsidR="008A74E5" w:rsidRDefault="008A74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8CD03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3415A" w14:textId="77777777" w:rsidR="008A74E5" w:rsidRDefault="008A74E5" w:rsidP="0068194B">
      <w:r>
        <w:separator/>
      </w:r>
    </w:p>
    <w:p w14:paraId="537EEAD7" w14:textId="77777777" w:rsidR="008A74E5" w:rsidRDefault="008A74E5"/>
    <w:p w14:paraId="47042F71" w14:textId="77777777" w:rsidR="008A74E5" w:rsidRDefault="008A74E5"/>
  </w:footnote>
  <w:footnote w:type="continuationSeparator" w:id="0">
    <w:p w14:paraId="4D41ADC1" w14:textId="77777777" w:rsidR="008A74E5" w:rsidRDefault="008A74E5" w:rsidP="0068194B">
      <w:r>
        <w:continuationSeparator/>
      </w:r>
    </w:p>
    <w:p w14:paraId="6BB3A9BD" w14:textId="77777777" w:rsidR="008A74E5" w:rsidRDefault="008A74E5"/>
    <w:p w14:paraId="6683B5B0" w14:textId="77777777" w:rsidR="008A74E5" w:rsidRDefault="008A74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C3A7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84B45DD" wp14:editId="1AC3FE3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890E6E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2AA25A3"/>
    <w:multiLevelType w:val="hybridMultilevel"/>
    <w:tmpl w:val="A0207AC6"/>
    <w:lvl w:ilvl="0" w:tplc="731A3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D528B9"/>
    <w:multiLevelType w:val="hybridMultilevel"/>
    <w:tmpl w:val="FAF4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968E4"/>
    <w:multiLevelType w:val="hybridMultilevel"/>
    <w:tmpl w:val="94A045B0"/>
    <w:lvl w:ilvl="0" w:tplc="731A3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E9429F"/>
    <w:multiLevelType w:val="hybridMultilevel"/>
    <w:tmpl w:val="0C8C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6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1NjcwMjMwszQ1MzZR0lEKTi0uzszPAykwrgUApekLkCwAAAA="/>
  </w:docVars>
  <w:rsids>
    <w:rsidRoot w:val="00E01EF1"/>
    <w:rsid w:val="000001EF"/>
    <w:rsid w:val="00007322"/>
    <w:rsid w:val="00007728"/>
    <w:rsid w:val="00024584"/>
    <w:rsid w:val="00024730"/>
    <w:rsid w:val="00055E95"/>
    <w:rsid w:val="0007021F"/>
    <w:rsid w:val="000B2BA5"/>
    <w:rsid w:val="000D326B"/>
    <w:rsid w:val="000F2F8C"/>
    <w:rsid w:val="0010006E"/>
    <w:rsid w:val="001045A8"/>
    <w:rsid w:val="00114A91"/>
    <w:rsid w:val="001426B3"/>
    <w:rsid w:val="001427E1"/>
    <w:rsid w:val="00163668"/>
    <w:rsid w:val="00171566"/>
    <w:rsid w:val="00174676"/>
    <w:rsid w:val="001755A8"/>
    <w:rsid w:val="00184014"/>
    <w:rsid w:val="00192008"/>
    <w:rsid w:val="001B5F94"/>
    <w:rsid w:val="001C0E68"/>
    <w:rsid w:val="001C4B6F"/>
    <w:rsid w:val="001D0BF1"/>
    <w:rsid w:val="001E3120"/>
    <w:rsid w:val="001E7100"/>
    <w:rsid w:val="001E7E0C"/>
    <w:rsid w:val="001F0BB0"/>
    <w:rsid w:val="001F4E6D"/>
    <w:rsid w:val="001F6140"/>
    <w:rsid w:val="00203573"/>
    <w:rsid w:val="0020597D"/>
    <w:rsid w:val="00213B4C"/>
    <w:rsid w:val="00214198"/>
    <w:rsid w:val="002253B0"/>
    <w:rsid w:val="00236D54"/>
    <w:rsid w:val="00241D8C"/>
    <w:rsid w:val="00241FDB"/>
    <w:rsid w:val="0024720C"/>
    <w:rsid w:val="002617AE"/>
    <w:rsid w:val="00263699"/>
    <w:rsid w:val="002638D0"/>
    <w:rsid w:val="002647D3"/>
    <w:rsid w:val="00266775"/>
    <w:rsid w:val="00275EAE"/>
    <w:rsid w:val="002930FE"/>
    <w:rsid w:val="00294998"/>
    <w:rsid w:val="00297F18"/>
    <w:rsid w:val="002A1945"/>
    <w:rsid w:val="002B2958"/>
    <w:rsid w:val="002B3FC8"/>
    <w:rsid w:val="002D1836"/>
    <w:rsid w:val="002D23C5"/>
    <w:rsid w:val="002D6137"/>
    <w:rsid w:val="002E5D3E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01AD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75A89"/>
    <w:rsid w:val="00581F4D"/>
    <w:rsid w:val="005A0F26"/>
    <w:rsid w:val="005A1B10"/>
    <w:rsid w:val="005A6850"/>
    <w:rsid w:val="005B1B1B"/>
    <w:rsid w:val="005C5932"/>
    <w:rsid w:val="005D1435"/>
    <w:rsid w:val="005D3CA7"/>
    <w:rsid w:val="005D4CC1"/>
    <w:rsid w:val="005F14EF"/>
    <w:rsid w:val="005F4B91"/>
    <w:rsid w:val="005F55D2"/>
    <w:rsid w:val="00621339"/>
    <w:rsid w:val="0062312F"/>
    <w:rsid w:val="00625F2C"/>
    <w:rsid w:val="006618E9"/>
    <w:rsid w:val="0068194B"/>
    <w:rsid w:val="006840D8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74797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742FC"/>
    <w:rsid w:val="008829F8"/>
    <w:rsid w:val="00885897"/>
    <w:rsid w:val="008A6538"/>
    <w:rsid w:val="008A6658"/>
    <w:rsid w:val="008A74E5"/>
    <w:rsid w:val="008C624C"/>
    <w:rsid w:val="008C7056"/>
    <w:rsid w:val="008C7BCA"/>
    <w:rsid w:val="008D35FE"/>
    <w:rsid w:val="008E0042"/>
    <w:rsid w:val="008E51C7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03D9"/>
    <w:rsid w:val="009A44CE"/>
    <w:rsid w:val="009C3024"/>
    <w:rsid w:val="009C4DFC"/>
    <w:rsid w:val="009D44F8"/>
    <w:rsid w:val="009E3160"/>
    <w:rsid w:val="009F220C"/>
    <w:rsid w:val="009F3B05"/>
    <w:rsid w:val="009F4931"/>
    <w:rsid w:val="00A021E6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6AB4"/>
    <w:rsid w:val="00A615E1"/>
    <w:rsid w:val="00A73054"/>
    <w:rsid w:val="00A755E8"/>
    <w:rsid w:val="00A93A5D"/>
    <w:rsid w:val="00AB32F8"/>
    <w:rsid w:val="00AB610B"/>
    <w:rsid w:val="00AB67A5"/>
    <w:rsid w:val="00AD22E9"/>
    <w:rsid w:val="00AD360E"/>
    <w:rsid w:val="00AD40C5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160B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0EEA"/>
    <w:rsid w:val="00E01923"/>
    <w:rsid w:val="00E01EF1"/>
    <w:rsid w:val="00E14498"/>
    <w:rsid w:val="00E2397A"/>
    <w:rsid w:val="00E254DB"/>
    <w:rsid w:val="00E300FC"/>
    <w:rsid w:val="00E362DB"/>
    <w:rsid w:val="00E5632B"/>
    <w:rsid w:val="00E635A5"/>
    <w:rsid w:val="00E70240"/>
    <w:rsid w:val="00E71E6B"/>
    <w:rsid w:val="00E81CC5"/>
    <w:rsid w:val="00E85A87"/>
    <w:rsid w:val="00E85B4A"/>
    <w:rsid w:val="00E86166"/>
    <w:rsid w:val="00E93EF4"/>
    <w:rsid w:val="00E9528E"/>
    <w:rsid w:val="00EA5099"/>
    <w:rsid w:val="00EC1351"/>
    <w:rsid w:val="00EC1A5C"/>
    <w:rsid w:val="00EC4CBF"/>
    <w:rsid w:val="00EE2CA8"/>
    <w:rsid w:val="00EF17E8"/>
    <w:rsid w:val="00EF51D9"/>
    <w:rsid w:val="00F130DD"/>
    <w:rsid w:val="00F220C6"/>
    <w:rsid w:val="00F24884"/>
    <w:rsid w:val="00F364BC"/>
    <w:rsid w:val="00F476C4"/>
    <w:rsid w:val="00F61DF9"/>
    <w:rsid w:val="00F81960"/>
    <w:rsid w:val="00F8769D"/>
    <w:rsid w:val="00F9350C"/>
    <w:rsid w:val="00F94EB5"/>
    <w:rsid w:val="00F9624D"/>
    <w:rsid w:val="00FB31C1"/>
    <w:rsid w:val="00FB3DBA"/>
    <w:rsid w:val="00FB58F2"/>
    <w:rsid w:val="00FC6AEA"/>
    <w:rsid w:val="00FD3D13"/>
    <w:rsid w:val="00FE3418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3F2F7"/>
  <w15:chartTrackingRefBased/>
  <w15:docId w15:val="{5528E030-0A91-4D7C-95B3-3D0C4C8E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fontstyle01">
    <w:name w:val="fontstyle01"/>
    <w:basedOn w:val="DefaultParagraphFont"/>
    <w:rsid w:val="00E01EF1"/>
    <w:rPr>
      <w:rFonts w:ascii="DejaVuSans" w:hAnsi="DejaVuSans" w:hint="default"/>
      <w:b w:val="0"/>
      <w:bCs w:val="0"/>
      <w:i w:val="0"/>
      <w:iCs w:val="0"/>
      <w:color w:val="000000"/>
      <w:sz w:val="34"/>
      <w:szCs w:val="3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93EF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93EF4"/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vanity-namedomain">
    <w:name w:val="vanity-name__domain"/>
    <w:basedOn w:val="DefaultParagraphFont"/>
    <w:rsid w:val="00E93EF4"/>
  </w:style>
  <w:style w:type="character" w:customStyle="1" w:styleId="vanity-namedisplay-name">
    <w:name w:val="vanity-name__display-name"/>
    <w:basedOn w:val="DefaultParagraphFont"/>
    <w:rsid w:val="00E93EF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93EF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93EF4"/>
    <w:rPr>
      <w:rFonts w:ascii="Arial" w:eastAsia="Times New Roman" w:hAnsi="Arial" w:cs="Arial"/>
      <w:vanish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ai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32D2B3AF12F4424B4E033AFB0AD9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61CA0-97F0-4FEE-81D9-57D0B35485EA}"/>
      </w:docPartPr>
      <w:docPartBody>
        <w:p w:rsidR="00FB3971" w:rsidRDefault="0080274E">
          <w:pPr>
            <w:pStyle w:val="B32D2B3AF12F4424B4E033AFB0AD9735"/>
          </w:pPr>
          <w:r w:rsidRPr="00CF1A49">
            <w:t>·</w:t>
          </w:r>
        </w:p>
      </w:docPartBody>
    </w:docPart>
    <w:docPart>
      <w:docPartPr>
        <w:name w:val="0E4BADC36DEA43D595709506DFF7B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99C55-16C7-484E-81E5-9C465029DCDD}"/>
      </w:docPartPr>
      <w:docPartBody>
        <w:p w:rsidR="00FB3971" w:rsidRDefault="0080274E">
          <w:pPr>
            <w:pStyle w:val="0E4BADC36DEA43D595709506DFF7B4E2"/>
          </w:pPr>
          <w:r w:rsidRPr="00CF1A49">
            <w:t>Experience</w:t>
          </w:r>
        </w:p>
      </w:docPartBody>
    </w:docPart>
    <w:docPart>
      <w:docPartPr>
        <w:name w:val="E53D27BFC89044848B72416FF40FB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1D3535-97DD-4BF4-A856-494CFE7AF979}"/>
      </w:docPartPr>
      <w:docPartBody>
        <w:p w:rsidR="00FB3971" w:rsidRDefault="0080274E">
          <w:pPr>
            <w:pStyle w:val="E53D27BFC89044848B72416FF40FBB86"/>
          </w:pPr>
          <w:r w:rsidRPr="00CF1A49">
            <w:t>Education</w:t>
          </w:r>
        </w:p>
      </w:docPartBody>
    </w:docPart>
    <w:docPart>
      <w:docPartPr>
        <w:name w:val="67C37C9ACB144F1FBF6D756ABC311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B7A7F-EAE2-4765-B447-30AA991014A9}"/>
      </w:docPartPr>
      <w:docPartBody>
        <w:p w:rsidR="00FB3971" w:rsidRDefault="0080274E">
          <w:pPr>
            <w:pStyle w:val="67C37C9ACB144F1FBF6D756ABC311DA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4E"/>
    <w:rsid w:val="000E01BE"/>
    <w:rsid w:val="00156904"/>
    <w:rsid w:val="00207D60"/>
    <w:rsid w:val="002B5D19"/>
    <w:rsid w:val="0035698A"/>
    <w:rsid w:val="003B622D"/>
    <w:rsid w:val="00483DBA"/>
    <w:rsid w:val="004E2093"/>
    <w:rsid w:val="004E5A50"/>
    <w:rsid w:val="005234A0"/>
    <w:rsid w:val="005558EA"/>
    <w:rsid w:val="00582185"/>
    <w:rsid w:val="0080274E"/>
    <w:rsid w:val="00D1554C"/>
    <w:rsid w:val="00F136F1"/>
    <w:rsid w:val="00FB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32D2B3AF12F4424B4E033AFB0AD9735">
    <w:name w:val="B32D2B3AF12F4424B4E033AFB0AD9735"/>
  </w:style>
  <w:style w:type="paragraph" w:customStyle="1" w:styleId="0E4BADC36DEA43D595709506DFF7B4E2">
    <w:name w:val="0E4BADC36DEA43D595709506DFF7B4E2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E53D27BFC89044848B72416FF40FBB86">
    <w:name w:val="E53D27BFC89044848B72416FF40FBB86"/>
  </w:style>
  <w:style w:type="paragraph" w:customStyle="1" w:styleId="67C37C9ACB144F1FBF6D756ABC311DAF">
    <w:name w:val="67C37C9ACB144F1FBF6D756ABC311D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434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Main</dc:creator>
  <cp:keywords/>
  <dc:description/>
  <cp:lastModifiedBy>Melissa Main</cp:lastModifiedBy>
  <cp:revision>25</cp:revision>
  <dcterms:created xsi:type="dcterms:W3CDTF">2019-09-21T10:57:00Z</dcterms:created>
  <dcterms:modified xsi:type="dcterms:W3CDTF">2021-03-17T22:03:00Z</dcterms:modified>
  <cp:category/>
</cp:coreProperties>
</file>